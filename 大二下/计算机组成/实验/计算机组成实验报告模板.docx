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45" w:rsidRPr="00F85D7D" w:rsidRDefault="00C312F9" w:rsidP="0080656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 w:rsidR="00C466EF">
        <w:rPr>
          <w:rFonts w:ascii="Times New Roman" w:hAnsi="Times New Roman" w:hint="eastAsia"/>
        </w:rPr>
        <w:t>×</w:t>
      </w:r>
      <w:r>
        <w:rPr>
          <w:rFonts w:ascii="Times New Roman" w:hAnsi="Times New Roman" w:hint="eastAsia"/>
        </w:rPr>
        <w:t>--</w:t>
      </w:r>
      <w:r w:rsidR="00C466EF">
        <w:rPr>
          <w:rFonts w:ascii="Times New Roman" w:hAnsi="Times New Roman" w:hint="eastAsia"/>
        </w:rPr>
        <w:t>××实验报告</w:t>
      </w:r>
    </w:p>
    <w:tbl>
      <w:tblPr>
        <w:tblW w:w="8859" w:type="dxa"/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364"/>
        <w:gridCol w:w="1890"/>
        <w:gridCol w:w="588"/>
        <w:gridCol w:w="392"/>
        <w:gridCol w:w="1400"/>
        <w:gridCol w:w="349"/>
        <w:gridCol w:w="574"/>
        <w:gridCol w:w="601"/>
        <w:gridCol w:w="2087"/>
        <w:gridCol w:w="12"/>
      </w:tblGrid>
      <w:tr w:rsidR="00D152E4" w:rsidRPr="00F85D7D">
        <w:trPr>
          <w:cantSplit/>
        </w:trPr>
        <w:tc>
          <w:tcPr>
            <w:tcW w:w="602" w:type="dxa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姓名：</w:t>
            </w:r>
          </w:p>
        </w:tc>
        <w:tc>
          <w:tcPr>
            <w:tcW w:w="2254" w:type="dxa"/>
            <w:gridSpan w:val="2"/>
            <w:tcBorders>
              <w:bottom w:val="single" w:sz="4" w:space="0" w:color="000000"/>
            </w:tcBorders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</w:p>
        </w:tc>
        <w:tc>
          <w:tcPr>
            <w:tcW w:w="588" w:type="dxa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学号：</w:t>
            </w:r>
          </w:p>
        </w:tc>
        <w:tc>
          <w:tcPr>
            <w:tcW w:w="2141" w:type="dxa"/>
            <w:gridSpan w:val="3"/>
            <w:tcBorders>
              <w:bottom w:val="single" w:sz="4" w:space="0" w:color="000000"/>
            </w:tcBorders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</w:p>
        </w:tc>
        <w:tc>
          <w:tcPr>
            <w:tcW w:w="574" w:type="dxa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专业：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</w:tcBorders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</w:p>
        </w:tc>
      </w:tr>
      <w:tr w:rsidR="001B3654" w:rsidRPr="00F85D7D">
        <w:trPr>
          <w:gridAfter w:val="1"/>
          <w:wAfter w:w="12" w:type="dxa"/>
          <w:cantSplit/>
        </w:trPr>
        <w:tc>
          <w:tcPr>
            <w:tcW w:w="966" w:type="dxa"/>
            <w:gridSpan w:val="2"/>
          </w:tcPr>
          <w:p w:rsidR="001B3654" w:rsidRPr="00F85D7D" w:rsidRDefault="00436DA4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课程名称：</w:t>
            </w:r>
          </w:p>
        </w:tc>
        <w:tc>
          <w:tcPr>
            <w:tcW w:w="2870" w:type="dxa"/>
            <w:gridSpan w:val="3"/>
            <w:tcBorders>
              <w:bottom w:val="single" w:sz="4" w:space="0" w:color="000000"/>
            </w:tcBorders>
          </w:tcPr>
          <w:p w:rsidR="001B3654" w:rsidRPr="00F85D7D" w:rsidRDefault="00C312F9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逻辑与计算机设计基础实验</w:t>
            </w:r>
          </w:p>
        </w:tc>
        <w:tc>
          <w:tcPr>
            <w:tcW w:w="1400" w:type="dxa"/>
          </w:tcPr>
          <w:p w:rsidR="001B3654" w:rsidRPr="00F85D7D" w:rsidRDefault="001B3654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同组学生姓名：</w:t>
            </w:r>
          </w:p>
        </w:tc>
        <w:tc>
          <w:tcPr>
            <w:tcW w:w="3611" w:type="dxa"/>
            <w:gridSpan w:val="4"/>
            <w:tcBorders>
              <w:bottom w:val="single" w:sz="4" w:space="0" w:color="000000"/>
            </w:tcBorders>
          </w:tcPr>
          <w:p w:rsidR="001B3654" w:rsidRPr="00F85D7D" w:rsidRDefault="001B3654">
            <w:pPr>
              <w:rPr>
                <w:rFonts w:ascii="Times New Roman" w:hAnsi="Times New Roman"/>
              </w:rPr>
            </w:pPr>
          </w:p>
        </w:tc>
      </w:tr>
      <w:tr w:rsidR="00436DA4" w:rsidRPr="00F85D7D">
        <w:trPr>
          <w:cantSplit/>
        </w:trPr>
        <w:tc>
          <w:tcPr>
            <w:tcW w:w="966" w:type="dxa"/>
            <w:gridSpan w:val="2"/>
          </w:tcPr>
          <w:p w:rsidR="00A12A50" w:rsidRPr="00F85D7D" w:rsidRDefault="003A0FDB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</w:t>
            </w:r>
            <w:r w:rsidR="00A12A50" w:rsidRPr="00F85D7D">
              <w:rPr>
                <w:rFonts w:ascii="Times New Roman"/>
              </w:rPr>
              <w:t>时间：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A12A50" w:rsidRPr="00F85D7D" w:rsidRDefault="00152FE8">
            <w:pPr>
              <w:rPr>
                <w:rFonts w:ascii="Times New Roman" w:hAnsi="Times New Roman"/>
              </w:rPr>
            </w:pPr>
            <w:proofErr w:type="spellStart"/>
            <w:r w:rsidRPr="00F85D7D">
              <w:rPr>
                <w:rFonts w:ascii="Times New Roman" w:hAnsi="Times New Roman"/>
              </w:rPr>
              <w:t>yyyy</w:t>
            </w:r>
            <w:proofErr w:type="spellEnd"/>
            <w:r w:rsidRPr="00F85D7D">
              <w:rPr>
                <w:rFonts w:ascii="Times New Roman" w:hAnsi="Times New Roman"/>
              </w:rPr>
              <w:t>-mm-</w:t>
            </w:r>
            <w:proofErr w:type="spellStart"/>
            <w:r w:rsidRPr="00F85D7D">
              <w:rPr>
                <w:rFonts w:ascii="Times New Roman" w:hAnsi="Times New Roman"/>
              </w:rPr>
              <w:t>dd</w:t>
            </w:r>
            <w:proofErr w:type="spellEnd"/>
          </w:p>
        </w:tc>
        <w:tc>
          <w:tcPr>
            <w:tcW w:w="980" w:type="dxa"/>
            <w:gridSpan w:val="2"/>
          </w:tcPr>
          <w:p w:rsidR="00A12A50" w:rsidRPr="00F85D7D" w:rsidRDefault="003A0FDB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</w:t>
            </w:r>
            <w:r w:rsidR="00A12A50" w:rsidRPr="00F85D7D">
              <w:rPr>
                <w:rFonts w:ascii="Times New Roman"/>
              </w:rPr>
              <w:t>地点：</w:t>
            </w:r>
          </w:p>
        </w:tc>
        <w:tc>
          <w:tcPr>
            <w:tcW w:w="1749" w:type="dxa"/>
            <w:gridSpan w:val="2"/>
            <w:tcBorders>
              <w:bottom w:val="single" w:sz="4" w:space="0" w:color="000000"/>
            </w:tcBorders>
          </w:tcPr>
          <w:p w:rsidR="00A12A50" w:rsidRPr="00F85D7D" w:rsidRDefault="00152FE8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紫金港</w:t>
            </w:r>
            <w:r w:rsidR="00436DA4" w:rsidRPr="00F85D7D">
              <w:rPr>
                <w:rFonts w:ascii="Times New Roman"/>
              </w:rPr>
              <w:t>东</w:t>
            </w:r>
            <w:r w:rsidR="00436DA4" w:rsidRPr="00F85D7D">
              <w:rPr>
                <w:rFonts w:ascii="Times New Roman" w:hAnsi="Times New Roman"/>
              </w:rPr>
              <w:t>4-509</w:t>
            </w:r>
          </w:p>
        </w:tc>
        <w:tc>
          <w:tcPr>
            <w:tcW w:w="1175" w:type="dxa"/>
            <w:gridSpan w:val="2"/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指导老师：</w:t>
            </w:r>
          </w:p>
        </w:tc>
        <w:tc>
          <w:tcPr>
            <w:tcW w:w="2099" w:type="dxa"/>
            <w:gridSpan w:val="2"/>
            <w:tcBorders>
              <w:bottom w:val="single" w:sz="4" w:space="0" w:color="000000"/>
            </w:tcBorders>
          </w:tcPr>
          <w:p w:rsidR="00A12A50" w:rsidRPr="00F85D7D" w:rsidRDefault="00A12A50">
            <w:pPr>
              <w:rPr>
                <w:rFonts w:ascii="Times New Roman" w:hAnsi="Times New Roman"/>
              </w:rPr>
            </w:pPr>
          </w:p>
        </w:tc>
      </w:tr>
    </w:tbl>
    <w:p w:rsidR="004D15E2" w:rsidRPr="00F85D7D" w:rsidRDefault="004D15E2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一、</w:t>
      </w:r>
      <w:r w:rsidR="001B3654" w:rsidRPr="00F85D7D">
        <w:rPr>
          <w:rFonts w:ascii="Times New Roman"/>
        </w:rPr>
        <w:t>实验目的和要求</w:t>
      </w:r>
    </w:p>
    <w:p w:rsidR="004D15E2" w:rsidRPr="00F85D7D" w:rsidRDefault="004263E8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简要介绍本次实验的目的和要求。</w:t>
      </w:r>
    </w:p>
    <w:p w:rsidR="004D15E2" w:rsidRPr="00F85D7D" w:rsidRDefault="004D15E2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二、</w:t>
      </w:r>
      <w:r w:rsidR="001B3654" w:rsidRPr="00F85D7D">
        <w:rPr>
          <w:rFonts w:ascii="Times New Roman"/>
        </w:rPr>
        <w:t>实验内容和原理</w:t>
      </w:r>
    </w:p>
    <w:p w:rsidR="009D0F93" w:rsidRPr="00F85D7D" w:rsidRDefault="004263E8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本小节详细说明实验内容和实验原理，必要时应有图片、表格等。如果内容比较多，可以分节描述，</w:t>
      </w:r>
      <w:r w:rsidR="009D0F93" w:rsidRPr="00F85D7D">
        <w:rPr>
          <w:rFonts w:ascii="Times New Roman"/>
        </w:rPr>
        <w:t>小节的格式如下：</w:t>
      </w:r>
    </w:p>
    <w:p w:rsidR="009D0F93" w:rsidRPr="00F85D7D" w:rsidRDefault="009D0F93" w:rsidP="004D15E2">
      <w:pPr>
        <w:rPr>
          <w:rFonts w:ascii="Times New Roman" w:hAnsi="Times New Roman"/>
        </w:rPr>
      </w:pPr>
    </w:p>
    <w:p w:rsidR="009D0F93" w:rsidRPr="00F85D7D" w:rsidRDefault="00A45928" w:rsidP="009D0F93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 xml:space="preserve">2.1 </w:t>
      </w:r>
      <w:r w:rsidR="009D0F93" w:rsidRPr="00F85D7D">
        <w:rPr>
          <w:rFonts w:ascii="Times New Roman"/>
        </w:rPr>
        <w:t>标题</w:t>
      </w:r>
      <w:r w:rsidR="00D324BE">
        <w:rPr>
          <w:rFonts w:ascii="Times New Roman"/>
        </w:rPr>
        <w:t>（</w:t>
      </w:r>
      <w:r w:rsidR="00D324BE" w:rsidRPr="00EA16A6">
        <w:rPr>
          <w:rFonts w:ascii="Times New Roman" w:hint="eastAsia"/>
        </w:rPr>
        <w:t>实验任务</w:t>
      </w:r>
      <w:r w:rsidR="00D324BE">
        <w:rPr>
          <w:rFonts w:ascii="Times New Roman"/>
        </w:rPr>
        <w:t>）</w:t>
      </w:r>
    </w:p>
    <w:p w:rsidR="009D0F93" w:rsidRPr="00F85D7D" w:rsidRDefault="009D0F93" w:rsidP="004D15E2">
      <w:pPr>
        <w:rPr>
          <w:rFonts w:ascii="Times New Roman" w:hAnsi="Times New Roman"/>
        </w:rPr>
      </w:pPr>
      <w:r w:rsidRPr="00F85D7D">
        <w:rPr>
          <w:rFonts w:ascii="Times New Roman" w:hAnsi="Times New Roman"/>
        </w:rPr>
        <w:t>&lt;</w:t>
      </w:r>
      <w:r w:rsidRPr="00F85D7D">
        <w:rPr>
          <w:rFonts w:ascii="Times New Roman"/>
        </w:rPr>
        <w:t>正文</w:t>
      </w:r>
      <w:r w:rsidRPr="00F85D7D">
        <w:rPr>
          <w:rFonts w:ascii="Times New Roman" w:hAnsi="Times New Roman"/>
        </w:rPr>
        <w:t>&gt;</w:t>
      </w:r>
    </w:p>
    <w:p w:rsidR="009D0F93" w:rsidRPr="00F85D7D" w:rsidRDefault="00A45928" w:rsidP="009D0F93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 xml:space="preserve">2.2 </w:t>
      </w:r>
      <w:r w:rsidR="009D0F93" w:rsidRPr="00F85D7D">
        <w:rPr>
          <w:rFonts w:ascii="Times New Roman"/>
        </w:rPr>
        <w:t>标题</w:t>
      </w:r>
      <w:r w:rsidR="00D324BE">
        <w:rPr>
          <w:rFonts w:ascii="Times New Roman"/>
        </w:rPr>
        <w:t>（</w:t>
      </w:r>
      <w:r w:rsidR="00D324BE" w:rsidRPr="00EA16A6">
        <w:rPr>
          <w:rFonts w:ascii="Times New Roman" w:hint="eastAsia"/>
        </w:rPr>
        <w:t>实验</w:t>
      </w:r>
      <w:r w:rsidR="00D324BE">
        <w:rPr>
          <w:rFonts w:ascii="Times New Roman" w:hint="eastAsia"/>
        </w:rPr>
        <w:t>原理</w:t>
      </w:r>
      <w:r w:rsidR="00D324BE">
        <w:rPr>
          <w:rFonts w:ascii="Times New Roman"/>
        </w:rPr>
        <w:t>）</w:t>
      </w:r>
    </w:p>
    <w:p w:rsidR="009D0F93" w:rsidRPr="00F85D7D" w:rsidRDefault="009D0F93" w:rsidP="004D15E2">
      <w:pPr>
        <w:rPr>
          <w:rFonts w:ascii="Times New Roman" w:hAnsi="Times New Roman"/>
        </w:rPr>
      </w:pPr>
      <w:r w:rsidRPr="00F85D7D">
        <w:rPr>
          <w:rFonts w:ascii="Times New Roman" w:hAnsi="Times New Roman"/>
        </w:rPr>
        <w:t>&lt;</w:t>
      </w:r>
      <w:r w:rsidRPr="00F85D7D">
        <w:rPr>
          <w:rFonts w:ascii="Times New Roman"/>
        </w:rPr>
        <w:t>正文</w:t>
      </w:r>
      <w:r w:rsidRPr="00F85D7D">
        <w:rPr>
          <w:rFonts w:ascii="Times New Roman" w:hAnsi="Times New Roman"/>
        </w:rPr>
        <w:t>&gt;</w:t>
      </w:r>
    </w:p>
    <w:p w:rsidR="009D0F93" w:rsidRDefault="009D0F93" w:rsidP="004D15E2">
      <w:pPr>
        <w:rPr>
          <w:rFonts w:ascii="Times New Roman" w:hAnsi="Times New Roman" w:hint="eastAsia"/>
        </w:rPr>
      </w:pPr>
    </w:p>
    <w:p w:rsidR="00D324BE" w:rsidRPr="00F85D7D" w:rsidRDefault="00D324BE" w:rsidP="00D324BE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>2.</w:t>
      </w:r>
      <w:r>
        <w:rPr>
          <w:rFonts w:ascii="Times New Roman" w:hAnsi="Times New Roman"/>
        </w:rPr>
        <w:t>3</w:t>
      </w:r>
      <w:r w:rsidRPr="00F85D7D">
        <w:rPr>
          <w:rFonts w:ascii="Times New Roman" w:hAnsi="Times New Roman"/>
        </w:rPr>
        <w:t xml:space="preserve"> </w:t>
      </w:r>
      <w:r w:rsidRPr="00F85D7D">
        <w:rPr>
          <w:rFonts w:ascii="Times New Roman"/>
        </w:rPr>
        <w:t>标题</w:t>
      </w:r>
      <w:r>
        <w:rPr>
          <w:rFonts w:ascii="Times New Roman"/>
        </w:rPr>
        <w:t>（</w:t>
      </w:r>
      <w:r>
        <w:rPr>
          <w:rFonts w:ascii="Times New Roman" w:hint="eastAsia"/>
        </w:rPr>
        <w:t>其他相关内容</w:t>
      </w:r>
      <w:r>
        <w:rPr>
          <w:rFonts w:ascii="Times New Roman"/>
        </w:rPr>
        <w:t>）</w:t>
      </w:r>
    </w:p>
    <w:p w:rsidR="00D324BE" w:rsidRPr="00F85D7D" w:rsidRDefault="00D324BE" w:rsidP="004D15E2">
      <w:pPr>
        <w:rPr>
          <w:rFonts w:ascii="Times New Roman" w:hAnsi="Times New Roman"/>
        </w:rPr>
      </w:pPr>
    </w:p>
    <w:p w:rsidR="004D15E2" w:rsidRPr="00F85D7D" w:rsidRDefault="004263E8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图片和表格的格式要求示范如下：</w:t>
      </w:r>
    </w:p>
    <w:p w:rsidR="00952C44" w:rsidRPr="00D51099" w:rsidRDefault="00952C44" w:rsidP="00952C44">
      <w:pPr>
        <w:rPr>
          <w:rFonts w:ascii="Times New Roman" w:hAnsi="Times New Roman"/>
          <w:b/>
          <w:color w:val="FF0000"/>
        </w:rPr>
      </w:pPr>
      <w:r w:rsidRPr="00D51099">
        <w:rPr>
          <w:rFonts w:ascii="Times New Roman" w:hAnsi="Times New Roman"/>
          <w:b/>
          <w:color w:val="FF0000"/>
        </w:rPr>
        <w:t>！！！非实物图片用</w:t>
      </w:r>
      <w:r w:rsidRPr="00D51099">
        <w:rPr>
          <w:rFonts w:ascii="Times New Roman" w:hAnsi="Times New Roman"/>
          <w:b/>
          <w:color w:val="FF0000"/>
        </w:rPr>
        <w:t>Mic</w:t>
      </w:r>
      <w:r w:rsidRPr="00D51099">
        <w:rPr>
          <w:rFonts w:ascii="Times New Roman" w:hAnsi="Times New Roman" w:hint="eastAsia"/>
          <w:b/>
          <w:color w:val="FF0000"/>
        </w:rPr>
        <w:t xml:space="preserve">rosoft </w:t>
      </w:r>
      <w:r w:rsidRPr="00D51099">
        <w:rPr>
          <w:rFonts w:ascii="Times New Roman" w:hAnsi="Times New Roman"/>
          <w:b/>
          <w:color w:val="FF0000"/>
        </w:rPr>
        <w:t>V</w:t>
      </w:r>
      <w:r w:rsidRPr="00D51099">
        <w:rPr>
          <w:rFonts w:ascii="Times New Roman" w:hAnsi="Times New Roman" w:hint="eastAsia"/>
          <w:b/>
          <w:color w:val="FF0000"/>
        </w:rPr>
        <w:t>isio</w:t>
      </w:r>
      <w:r w:rsidRPr="00D51099">
        <w:rPr>
          <w:rFonts w:ascii="Times New Roman" w:hAnsi="Times New Roman" w:hint="eastAsia"/>
          <w:b/>
          <w:color w:val="FF0000"/>
        </w:rPr>
        <w:t>工具画</w:t>
      </w:r>
      <w:r>
        <w:rPr>
          <w:rFonts w:ascii="Times New Roman" w:hAnsi="Times New Roman" w:hint="eastAsia"/>
          <w:b/>
          <w:color w:val="FF0000"/>
        </w:rPr>
        <w:t xml:space="preserve">; </w:t>
      </w:r>
      <w:r>
        <w:rPr>
          <w:rFonts w:ascii="Times New Roman" w:hAnsi="Times New Roman" w:hint="eastAsia"/>
          <w:b/>
          <w:color w:val="FF0000"/>
        </w:rPr>
        <w:t>实物图片上的说明也用</w:t>
      </w:r>
      <w:r w:rsidRPr="00D51099">
        <w:rPr>
          <w:rFonts w:ascii="Times New Roman" w:hAnsi="Times New Roman"/>
          <w:b/>
          <w:color w:val="FF0000"/>
        </w:rPr>
        <w:t>Mic</w:t>
      </w:r>
      <w:r w:rsidRPr="00D51099">
        <w:rPr>
          <w:rFonts w:ascii="Times New Roman" w:hAnsi="Times New Roman" w:hint="eastAsia"/>
          <w:b/>
          <w:color w:val="FF0000"/>
        </w:rPr>
        <w:t xml:space="preserve">rosoft </w:t>
      </w:r>
      <w:r w:rsidRPr="00D51099">
        <w:rPr>
          <w:rFonts w:ascii="Times New Roman" w:hAnsi="Times New Roman"/>
          <w:b/>
          <w:color w:val="FF0000"/>
        </w:rPr>
        <w:t>V</w:t>
      </w:r>
      <w:r w:rsidRPr="00D51099">
        <w:rPr>
          <w:rFonts w:ascii="Times New Roman" w:hAnsi="Times New Roman" w:hint="eastAsia"/>
          <w:b/>
          <w:color w:val="FF0000"/>
        </w:rPr>
        <w:t>isio</w:t>
      </w:r>
      <w:r w:rsidRPr="00D51099">
        <w:rPr>
          <w:rFonts w:ascii="Times New Roman" w:hAnsi="Times New Roman" w:hint="eastAsia"/>
          <w:b/>
          <w:color w:val="FF0000"/>
        </w:rPr>
        <w:t>工具</w:t>
      </w:r>
      <w:r>
        <w:rPr>
          <w:rFonts w:ascii="Times New Roman" w:hAnsi="Times New Roman" w:hint="eastAsia"/>
          <w:b/>
          <w:color w:val="FF0000"/>
        </w:rPr>
        <w:t>标注！</w:t>
      </w:r>
    </w:p>
    <w:p w:rsidR="00CF222E" w:rsidRPr="00952C44" w:rsidRDefault="00CF222E" w:rsidP="00952C44">
      <w:pPr>
        <w:pStyle w:val="a5"/>
        <w:jc w:val="left"/>
        <w:rPr>
          <w:rFonts w:hint="eastAsia"/>
        </w:rPr>
      </w:pPr>
      <w:bookmarkStart w:id="0" w:name="_GoBack"/>
      <w:bookmarkEnd w:id="0"/>
    </w:p>
    <w:p w:rsidR="00CF222E" w:rsidRDefault="00CF222E" w:rsidP="00BE32D4">
      <w:pPr>
        <w:pStyle w:val="a5"/>
        <w:jc w:val="center"/>
        <w:rPr>
          <w:rFonts w:hint="eastAsia"/>
        </w:rPr>
      </w:pPr>
      <w:r>
        <w:object w:dxaOrig="9094" w:dyaOrig="4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85pt;height:146.9pt" o:ole="" o:allowoverlap="f">
            <v:imagedata r:id="rId9" o:title=""/>
          </v:shape>
          <o:OLEObject Type="Embed" ProgID="Visio.Drawing.11" ShapeID="_x0000_i1025" DrawAspect="Content" ObjectID="_1450773497" r:id="rId10"/>
        </w:object>
      </w:r>
    </w:p>
    <w:p w:rsidR="00CF222E" w:rsidRPr="00DF4D29" w:rsidRDefault="00CF222E" w:rsidP="00CF222E">
      <w:pPr>
        <w:pStyle w:val="a5"/>
        <w:jc w:val="center"/>
      </w:pPr>
      <w:r>
        <w:t>图</w:t>
      </w:r>
      <w:r w:rsidR="00FD4D94">
        <w:t>表</w:t>
      </w:r>
      <w:r w:rsidRPr="00DF4D29">
        <w:t xml:space="preserve"> </w:t>
      </w:r>
      <w:r w:rsidRPr="00DF4D29">
        <w:fldChar w:fldCharType="begin"/>
      </w:r>
      <w:r w:rsidRPr="00DF4D29">
        <w:instrText xml:space="preserve"> SEQ </w:instrText>
      </w:r>
      <w:r w:rsidRPr="00DF4D29">
        <w:instrText>图表</w:instrText>
      </w:r>
      <w:r w:rsidRPr="00DF4D29">
        <w:instrText xml:space="preserve"> \* ARABIC </w:instrText>
      </w:r>
      <w:r w:rsidRPr="00DF4D29">
        <w:fldChar w:fldCharType="separate"/>
      </w:r>
      <w:r>
        <w:rPr>
          <w:noProof/>
        </w:rPr>
        <w:t>2</w:t>
      </w:r>
      <w:r w:rsidRPr="00DF4D29">
        <w:fldChar w:fldCharType="end"/>
      </w:r>
      <w:r w:rsidRPr="00DF4D29">
        <w:t xml:space="preserve">  </w:t>
      </w:r>
      <w:r>
        <w:t>XX</w:t>
      </w:r>
      <w:r>
        <w:t>系统原理框图</w:t>
      </w:r>
      <w:r>
        <w:t>（</w:t>
      </w:r>
      <w:r w:rsidRPr="00DF4D29">
        <w:t>图的名称</w:t>
      </w:r>
      <w:r>
        <w:t>）</w:t>
      </w:r>
    </w:p>
    <w:p w:rsidR="00BE32D4" w:rsidRPr="00CF222E" w:rsidRDefault="00CF222E" w:rsidP="00CF222E">
      <w:pPr>
        <w:jc w:val="center"/>
        <w:rPr>
          <w:rFonts w:hint="eastAsia"/>
        </w:rPr>
      </w:pPr>
      <w:r w:rsidRPr="00CF222E">
        <w:rPr>
          <w:rFonts w:asciiTheme="minorEastAsia" w:eastAsiaTheme="minorEastAsia" w:hAnsiTheme="minorEastAsia"/>
          <w:noProof/>
        </w:rPr>
        <w:drawing>
          <wp:inline distT="0" distB="0" distL="0" distR="0" wp14:anchorId="2EE4EFD4" wp14:editId="1FD16EDC">
            <wp:extent cx="3502800" cy="271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2E" w:rsidRPr="00DF4D29" w:rsidRDefault="00CF222E" w:rsidP="00CF222E">
      <w:pPr>
        <w:pStyle w:val="a5"/>
        <w:jc w:val="center"/>
      </w:pPr>
      <w:r>
        <w:t>图</w:t>
      </w:r>
      <w:r w:rsidR="00FD4D94">
        <w:t>表</w:t>
      </w:r>
      <w:r w:rsidRPr="00DF4D29">
        <w:t xml:space="preserve"> </w:t>
      </w:r>
      <w:r w:rsidRPr="00DF4D29">
        <w:fldChar w:fldCharType="begin"/>
      </w:r>
      <w:r w:rsidRPr="00DF4D29">
        <w:instrText xml:space="preserve"> SEQ </w:instrText>
      </w:r>
      <w:r w:rsidRPr="00DF4D29">
        <w:instrText>图表</w:instrText>
      </w:r>
      <w:r w:rsidRPr="00DF4D29">
        <w:instrText xml:space="preserve"> \* ARABIC </w:instrText>
      </w:r>
      <w:r w:rsidRPr="00DF4D29">
        <w:fldChar w:fldCharType="separate"/>
      </w:r>
      <w:r w:rsidR="00B36355">
        <w:rPr>
          <w:noProof/>
        </w:rPr>
        <w:t>2</w:t>
      </w:r>
      <w:r w:rsidRPr="00DF4D29">
        <w:fldChar w:fldCharType="end"/>
      </w:r>
      <w:r w:rsidRPr="00DF4D29">
        <w:t xml:space="preserve">  </w:t>
      </w:r>
      <w:r w:rsidR="00B36355">
        <w:t>XX</w:t>
      </w:r>
      <w:r w:rsidR="00B36355">
        <w:t>系统</w:t>
      </w:r>
      <w:r>
        <w:t>操作接口说明（</w:t>
      </w:r>
      <w:r w:rsidRPr="00DF4D29">
        <w:t>图的名称</w:t>
      </w:r>
      <w:r>
        <w:t>）</w:t>
      </w:r>
    </w:p>
    <w:p w:rsidR="00CF222E" w:rsidRPr="00CF222E" w:rsidRDefault="00CF222E" w:rsidP="00CF222E">
      <w:pPr>
        <w:jc w:val="center"/>
        <w:rPr>
          <w:rFonts w:ascii="Times New Roman" w:hAnsi="Times New Roman"/>
        </w:rPr>
      </w:pPr>
    </w:p>
    <w:p w:rsidR="00611D37" w:rsidRPr="00F85D7D" w:rsidRDefault="00611D37" w:rsidP="004D15E2">
      <w:pPr>
        <w:rPr>
          <w:rFonts w:ascii="Times New Roman" w:hAnsi="Times New Roman"/>
        </w:rPr>
      </w:pPr>
    </w:p>
    <w:p w:rsidR="00090895" w:rsidRPr="00F85D7D" w:rsidRDefault="00090895" w:rsidP="00090895">
      <w:pPr>
        <w:pStyle w:val="a5"/>
      </w:pPr>
      <w:r w:rsidRPr="00F85D7D">
        <w:t>图表</w:t>
      </w:r>
      <w:r w:rsidRPr="00F85D7D">
        <w:t xml:space="preserve"> </w:t>
      </w:r>
      <w:r w:rsidRPr="00F85D7D">
        <w:fldChar w:fldCharType="begin"/>
      </w:r>
      <w:r w:rsidRPr="00F85D7D">
        <w:instrText xml:space="preserve"> SEQ </w:instrText>
      </w:r>
      <w:r w:rsidRPr="00F85D7D">
        <w:instrText>图表</w:instrText>
      </w:r>
      <w:r w:rsidRPr="00F85D7D">
        <w:instrText xml:space="preserve"> \* ARABIC </w:instrText>
      </w:r>
      <w:r w:rsidRPr="00F85D7D">
        <w:fldChar w:fldCharType="separate"/>
      </w:r>
      <w:r w:rsidR="00FD4D94">
        <w:rPr>
          <w:noProof/>
        </w:rPr>
        <w:t>3</w:t>
      </w:r>
      <w:r w:rsidRPr="00F85D7D">
        <w:fldChar w:fldCharType="end"/>
      </w:r>
      <w:r w:rsidRPr="00F85D7D">
        <w:t xml:space="preserve"> </w:t>
      </w:r>
      <w:r w:rsidRPr="00F85D7D">
        <w:t>表格的名称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324BE" w:rsidRPr="00D324BE" w:rsidTr="00D324BE">
        <w:tc>
          <w:tcPr>
            <w:tcW w:w="170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</w:tcPr>
          <w:p w:rsidR="00090895" w:rsidRPr="00D324BE" w:rsidRDefault="00090895" w:rsidP="00D324BE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D324BE">
              <w:rPr>
                <w:rFonts w:ascii="Times New Roman"/>
                <w:b/>
                <w:bCs/>
                <w:color w:val="FFFFFF" w:themeColor="background1"/>
              </w:rPr>
              <w:t>标题</w:t>
            </w:r>
          </w:p>
        </w:tc>
        <w:tc>
          <w:tcPr>
            <w:tcW w:w="170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</w:tcPr>
          <w:p w:rsidR="00090895" w:rsidRPr="00D324BE" w:rsidRDefault="00090895" w:rsidP="00D324BE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D324BE">
              <w:rPr>
                <w:rFonts w:ascii="Times New Roman"/>
                <w:b/>
                <w:bCs/>
                <w:color w:val="FFFFFF" w:themeColor="background1"/>
              </w:rPr>
              <w:t>栏目</w:t>
            </w:r>
            <w:r w:rsidRPr="00D324BE">
              <w:rPr>
                <w:rFonts w:ascii="Times New Roman" w:hAnsi="Times New Roman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70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</w:tcPr>
          <w:p w:rsidR="00090895" w:rsidRPr="00D324BE" w:rsidRDefault="00090895" w:rsidP="00D324BE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D324BE">
              <w:rPr>
                <w:rFonts w:ascii="Times New Roman"/>
                <w:b/>
                <w:bCs/>
                <w:color w:val="FFFFFF" w:themeColor="background1"/>
              </w:rPr>
              <w:t>栏目</w:t>
            </w:r>
            <w:r w:rsidRPr="00D324BE">
              <w:rPr>
                <w:rFonts w:ascii="Times New Roman" w:hAnsi="Times New Roman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70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</w:tcPr>
          <w:p w:rsidR="00090895" w:rsidRPr="00D324BE" w:rsidRDefault="00090895" w:rsidP="00D324BE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D324BE">
              <w:rPr>
                <w:rFonts w:ascii="Times New Roman"/>
                <w:b/>
                <w:bCs/>
                <w:color w:val="FFFFFF" w:themeColor="background1"/>
              </w:rPr>
              <w:t>栏目</w:t>
            </w:r>
            <w:r w:rsidRPr="00D324BE">
              <w:rPr>
                <w:rFonts w:ascii="Times New Roman" w:hAnsi="Times New Roman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70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</w:tcPr>
          <w:p w:rsidR="00090895" w:rsidRPr="00D324BE" w:rsidRDefault="00090895" w:rsidP="00D324BE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D324BE">
              <w:rPr>
                <w:rFonts w:ascii="Times New Roman"/>
                <w:b/>
                <w:bCs/>
                <w:color w:val="FFFFFF" w:themeColor="background1"/>
              </w:rPr>
              <w:t>栏目</w:t>
            </w:r>
            <w:r w:rsidRPr="00D324BE">
              <w:rPr>
                <w:rFonts w:ascii="Times New Roman" w:hAnsi="Times New Roman"/>
                <w:b/>
                <w:bCs/>
                <w:color w:val="FFFFFF" w:themeColor="background1"/>
              </w:rPr>
              <w:t>4</w:t>
            </w:r>
          </w:p>
        </w:tc>
      </w:tr>
      <w:tr w:rsidR="00090895" w:rsidRPr="00413674" w:rsidTr="00D324BE">
        <w:tc>
          <w:tcPr>
            <w:tcW w:w="1704" w:type="dxa"/>
            <w:tcBorders>
              <w:top w:val="single" w:sz="4" w:space="0" w:color="0070C0"/>
            </w:tcBorders>
          </w:tcPr>
          <w:p w:rsidR="00090895" w:rsidRPr="00413674" w:rsidRDefault="00090895" w:rsidP="004D15E2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4" w:space="0" w:color="0070C0"/>
            </w:tcBorders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  <w:tc>
          <w:tcPr>
            <w:tcW w:w="1704" w:type="dxa"/>
            <w:tcBorders>
              <w:top w:val="single" w:sz="4" w:space="0" w:color="0070C0"/>
            </w:tcBorders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  <w:tc>
          <w:tcPr>
            <w:tcW w:w="1705" w:type="dxa"/>
            <w:tcBorders>
              <w:top w:val="single" w:sz="4" w:space="0" w:color="0070C0"/>
            </w:tcBorders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  <w:tc>
          <w:tcPr>
            <w:tcW w:w="1705" w:type="dxa"/>
            <w:tcBorders>
              <w:top w:val="single" w:sz="4" w:space="0" w:color="0070C0"/>
            </w:tcBorders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</w:tr>
      <w:tr w:rsidR="00090895" w:rsidRPr="00413674">
        <w:tc>
          <w:tcPr>
            <w:tcW w:w="1704" w:type="dxa"/>
          </w:tcPr>
          <w:p w:rsidR="00090895" w:rsidRPr="00413674" w:rsidRDefault="00090895" w:rsidP="004D15E2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04" w:type="dxa"/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  <w:tc>
          <w:tcPr>
            <w:tcW w:w="1704" w:type="dxa"/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  <w:tc>
          <w:tcPr>
            <w:tcW w:w="1705" w:type="dxa"/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  <w:tc>
          <w:tcPr>
            <w:tcW w:w="1705" w:type="dxa"/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</w:tr>
      <w:tr w:rsidR="00090895" w:rsidRPr="00413674">
        <w:tc>
          <w:tcPr>
            <w:tcW w:w="1704" w:type="dxa"/>
          </w:tcPr>
          <w:p w:rsidR="00090895" w:rsidRPr="00413674" w:rsidRDefault="00090895" w:rsidP="004D15E2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704" w:type="dxa"/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  <w:tc>
          <w:tcPr>
            <w:tcW w:w="1704" w:type="dxa"/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  <w:tc>
          <w:tcPr>
            <w:tcW w:w="1705" w:type="dxa"/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  <w:tc>
          <w:tcPr>
            <w:tcW w:w="1705" w:type="dxa"/>
          </w:tcPr>
          <w:p w:rsidR="00090895" w:rsidRPr="00413674" w:rsidRDefault="00090895" w:rsidP="004D15E2">
            <w:pPr>
              <w:rPr>
                <w:rFonts w:ascii="Times New Roman" w:hAnsi="Times New Roman"/>
              </w:rPr>
            </w:pPr>
          </w:p>
        </w:tc>
      </w:tr>
    </w:tbl>
    <w:p w:rsidR="00090895" w:rsidRPr="00F85D7D" w:rsidRDefault="00090895" w:rsidP="004D15E2">
      <w:pPr>
        <w:rPr>
          <w:rFonts w:ascii="Times New Roman" w:hAnsi="Times New Roman"/>
        </w:rPr>
      </w:pPr>
    </w:p>
    <w:p w:rsidR="00BE32D4" w:rsidRPr="00F85D7D" w:rsidRDefault="00090895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插入题注的</w:t>
      </w:r>
      <w:r w:rsidR="00BE32D4" w:rsidRPr="00F85D7D">
        <w:rPr>
          <w:rFonts w:ascii="Times New Roman"/>
        </w:rPr>
        <w:t>方法：</w:t>
      </w:r>
      <w:r w:rsidR="00BE32D4" w:rsidRPr="00F85D7D">
        <w:rPr>
          <w:rFonts w:ascii="Times New Roman" w:hAnsi="Times New Roman"/>
        </w:rPr>
        <w:t>word2003</w:t>
      </w:r>
      <w:r w:rsidR="00BE32D4" w:rsidRPr="00F85D7D">
        <w:rPr>
          <w:rFonts w:ascii="Times New Roman"/>
        </w:rPr>
        <w:t>，</w:t>
      </w:r>
      <w:r w:rsidR="00BE32D4" w:rsidRPr="00F85D7D">
        <w:rPr>
          <w:rFonts w:ascii="Times New Roman" w:hAnsi="Times New Roman"/>
        </w:rPr>
        <w:t>“</w:t>
      </w:r>
      <w:r w:rsidR="00BE32D4" w:rsidRPr="00F85D7D">
        <w:rPr>
          <w:rFonts w:ascii="Times New Roman"/>
        </w:rPr>
        <w:t>插入</w:t>
      </w:r>
      <w:r w:rsidR="00BE32D4" w:rsidRPr="00F85D7D">
        <w:rPr>
          <w:rFonts w:ascii="Times New Roman" w:hAnsi="Times New Roman"/>
        </w:rPr>
        <w:t>”</w:t>
      </w:r>
      <w:r w:rsidR="00BE32D4" w:rsidRPr="00F85D7D">
        <w:rPr>
          <w:rFonts w:ascii="Times New Roman"/>
        </w:rPr>
        <w:t>菜单，引用，然后自己找找。</w:t>
      </w:r>
      <w:r w:rsidR="00BE32D4" w:rsidRPr="00F85D7D">
        <w:rPr>
          <w:rFonts w:ascii="Times New Roman" w:hAnsi="Times New Roman"/>
        </w:rPr>
        <w:t>Word2007</w:t>
      </w:r>
      <w:r w:rsidR="00BE32D4" w:rsidRPr="00F85D7D">
        <w:rPr>
          <w:rFonts w:ascii="Times New Roman"/>
        </w:rPr>
        <w:t>，</w:t>
      </w:r>
      <w:r w:rsidR="00BE32D4" w:rsidRPr="00F85D7D">
        <w:rPr>
          <w:rFonts w:ascii="Times New Roman" w:hAnsi="Times New Roman"/>
        </w:rPr>
        <w:t>“</w:t>
      </w:r>
      <w:r w:rsidR="00BE32D4" w:rsidRPr="00F85D7D">
        <w:rPr>
          <w:rFonts w:ascii="Times New Roman"/>
        </w:rPr>
        <w:t>引用</w:t>
      </w:r>
      <w:r w:rsidR="00BE32D4" w:rsidRPr="00F85D7D">
        <w:rPr>
          <w:rFonts w:ascii="Times New Roman" w:hAnsi="Times New Roman"/>
        </w:rPr>
        <w:t>”</w:t>
      </w:r>
      <w:r w:rsidR="00BE32D4" w:rsidRPr="00F85D7D">
        <w:rPr>
          <w:rFonts w:ascii="Times New Roman"/>
        </w:rPr>
        <w:t>工具栏选项卡，在</w:t>
      </w:r>
      <w:r w:rsidR="00BE32D4" w:rsidRPr="00F85D7D">
        <w:rPr>
          <w:rFonts w:ascii="Times New Roman" w:hAnsi="Times New Roman"/>
        </w:rPr>
        <w:t>“</w:t>
      </w:r>
      <w:r w:rsidR="00BE32D4" w:rsidRPr="00F85D7D">
        <w:rPr>
          <w:rFonts w:ascii="Times New Roman"/>
        </w:rPr>
        <w:t>题注</w:t>
      </w:r>
      <w:r w:rsidR="00BE32D4" w:rsidRPr="00F85D7D">
        <w:rPr>
          <w:rFonts w:ascii="Times New Roman" w:hAnsi="Times New Roman"/>
        </w:rPr>
        <w:t>”</w:t>
      </w:r>
      <w:r w:rsidR="00BE32D4" w:rsidRPr="00F85D7D">
        <w:rPr>
          <w:rFonts w:ascii="Times New Roman"/>
        </w:rPr>
        <w:t>中选择</w:t>
      </w:r>
      <w:r w:rsidR="00BE32D4" w:rsidRPr="00F85D7D">
        <w:rPr>
          <w:rFonts w:ascii="Times New Roman" w:hAnsi="Times New Roman"/>
        </w:rPr>
        <w:t>“</w:t>
      </w:r>
      <w:r w:rsidR="00BE32D4" w:rsidRPr="00F85D7D">
        <w:rPr>
          <w:rFonts w:ascii="Times New Roman"/>
        </w:rPr>
        <w:t>插入题注</w:t>
      </w:r>
      <w:r w:rsidR="00BE32D4" w:rsidRPr="00F85D7D">
        <w:rPr>
          <w:rFonts w:ascii="Times New Roman" w:hAnsi="Times New Roman"/>
        </w:rPr>
        <w:t>”</w:t>
      </w:r>
      <w:r w:rsidR="00BE32D4" w:rsidRPr="00F85D7D">
        <w:rPr>
          <w:rFonts w:ascii="Times New Roman"/>
        </w:rPr>
        <w:t>。</w:t>
      </w:r>
      <w:r w:rsidRPr="00F85D7D">
        <w:rPr>
          <w:rFonts w:ascii="Times New Roman"/>
        </w:rPr>
        <w:t>其他编辑器如</w:t>
      </w:r>
      <w:r w:rsidRPr="00F85D7D">
        <w:rPr>
          <w:rFonts w:ascii="Times New Roman" w:hAnsi="Times New Roman"/>
        </w:rPr>
        <w:t>open office</w:t>
      </w:r>
      <w:r w:rsidRPr="00F85D7D">
        <w:rPr>
          <w:rFonts w:ascii="Times New Roman"/>
        </w:rPr>
        <w:t>请自行定义，格式和上面的差不多即可。</w:t>
      </w:r>
    </w:p>
    <w:p w:rsidR="00090895" w:rsidRPr="00F85D7D" w:rsidRDefault="00090895" w:rsidP="004D15E2">
      <w:pPr>
        <w:rPr>
          <w:rFonts w:ascii="Times New Roman" w:hAnsi="Times New Roman"/>
        </w:rPr>
      </w:pPr>
    </w:p>
    <w:p w:rsidR="00090895" w:rsidRDefault="00BE32D4" w:rsidP="004D15E2">
      <w:pPr>
        <w:rPr>
          <w:rFonts w:ascii="Times New Roman"/>
        </w:rPr>
      </w:pPr>
      <w:r w:rsidRPr="00F85D7D">
        <w:rPr>
          <w:rFonts w:ascii="Times New Roman"/>
        </w:rPr>
        <w:t>要求：按照默认的格式，在报告中不区分图、表的标签，</w:t>
      </w:r>
      <w:r w:rsidR="00EA6A52">
        <w:rPr>
          <w:rFonts w:ascii="Times New Roman" w:hint="eastAsia"/>
        </w:rPr>
        <w:t>即</w:t>
      </w:r>
      <w:r w:rsidRPr="00F85D7D">
        <w:rPr>
          <w:rFonts w:ascii="Times New Roman" w:hAnsi="Times New Roman"/>
        </w:rPr>
        <w:t>“</w:t>
      </w:r>
      <w:r w:rsidRPr="00F85D7D">
        <w:rPr>
          <w:rFonts w:ascii="Times New Roman"/>
        </w:rPr>
        <w:t>图</w:t>
      </w:r>
      <w:r w:rsidRPr="00F85D7D">
        <w:rPr>
          <w:rFonts w:ascii="Times New Roman" w:hAnsi="Times New Roman"/>
        </w:rPr>
        <w:t>1”</w:t>
      </w:r>
      <w:r w:rsidRPr="00F85D7D">
        <w:rPr>
          <w:rFonts w:ascii="Times New Roman"/>
        </w:rPr>
        <w:t>和</w:t>
      </w:r>
      <w:r w:rsidRPr="00F85D7D">
        <w:rPr>
          <w:rFonts w:ascii="Times New Roman" w:hAnsi="Times New Roman"/>
        </w:rPr>
        <w:t>“</w:t>
      </w:r>
      <w:r w:rsidRPr="00F85D7D">
        <w:rPr>
          <w:rFonts w:ascii="Times New Roman"/>
        </w:rPr>
        <w:t>表</w:t>
      </w:r>
      <w:r w:rsidRPr="00F85D7D">
        <w:rPr>
          <w:rFonts w:ascii="Times New Roman" w:hAnsi="Times New Roman"/>
        </w:rPr>
        <w:t>1”</w:t>
      </w:r>
      <w:r w:rsidRPr="00F85D7D">
        <w:rPr>
          <w:rFonts w:ascii="Times New Roman"/>
        </w:rPr>
        <w:t>不作区分，一律简单设置为</w:t>
      </w:r>
      <w:r w:rsidRPr="00F85D7D">
        <w:rPr>
          <w:rFonts w:ascii="Times New Roman" w:hAnsi="Times New Roman"/>
        </w:rPr>
        <w:t>“</w:t>
      </w:r>
      <w:r w:rsidRPr="00F85D7D">
        <w:rPr>
          <w:rFonts w:ascii="Times New Roman"/>
        </w:rPr>
        <w:t>图表</w:t>
      </w:r>
      <w:r w:rsidRPr="00F85D7D">
        <w:rPr>
          <w:rFonts w:ascii="Times New Roman" w:hAnsi="Times New Roman"/>
        </w:rPr>
        <w:t>1”</w:t>
      </w:r>
      <w:r w:rsidRPr="00F85D7D">
        <w:rPr>
          <w:rFonts w:ascii="Times New Roman"/>
        </w:rPr>
        <w:t>。所不同的是，对于图，题注在图的下方且位置居中；对于表，题注在表格的上方，且左对齐。</w:t>
      </w:r>
    </w:p>
    <w:p w:rsidR="00EA6A52" w:rsidRPr="00F85D7D" w:rsidRDefault="00EA6A52" w:rsidP="004D15E2">
      <w:pPr>
        <w:rPr>
          <w:rFonts w:ascii="Times New Roman" w:hAnsi="Times New Roman"/>
        </w:rPr>
      </w:pPr>
    </w:p>
    <w:p w:rsidR="00FE30CA" w:rsidRPr="00F85D7D" w:rsidRDefault="00FE30CA" w:rsidP="004D15E2">
      <w:pPr>
        <w:rPr>
          <w:rFonts w:ascii="Times New Roman" w:hAnsi="Times New Roman"/>
        </w:rPr>
      </w:pPr>
      <w:proofErr w:type="gramStart"/>
      <w:r w:rsidRPr="00F85D7D">
        <w:rPr>
          <w:rFonts w:ascii="Times New Roman"/>
        </w:rPr>
        <w:t>截图请注意</w:t>
      </w:r>
      <w:proofErr w:type="gramEnd"/>
      <w:r w:rsidRPr="00F85D7D">
        <w:rPr>
          <w:rFonts w:ascii="Times New Roman"/>
        </w:rPr>
        <w:t>把重点信息体现出来，图片中不要把无关的部分如任务栏等包括进来，注意可读性和</w:t>
      </w:r>
      <w:r w:rsidR="00EA6A52">
        <w:rPr>
          <w:rFonts w:ascii="Times New Roman" w:hint="eastAsia"/>
        </w:rPr>
        <w:t>图片</w:t>
      </w:r>
      <w:r w:rsidRPr="00F85D7D">
        <w:rPr>
          <w:rFonts w:ascii="Times New Roman"/>
        </w:rPr>
        <w:t>清晰度。</w:t>
      </w:r>
    </w:p>
    <w:p w:rsidR="00FE30CA" w:rsidRPr="00F85D7D" w:rsidRDefault="00FE30CA" w:rsidP="004D15E2">
      <w:pPr>
        <w:rPr>
          <w:rFonts w:ascii="Times New Roman" w:hAnsi="Times New Roman"/>
        </w:rPr>
      </w:pPr>
    </w:p>
    <w:p w:rsidR="00090895" w:rsidRPr="00F85D7D" w:rsidRDefault="00090895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表格的样式根据实际需要选择</w:t>
      </w:r>
      <w:r w:rsidR="005C6933" w:rsidRPr="00F85D7D">
        <w:rPr>
          <w:rFonts w:ascii="Times New Roman"/>
        </w:rPr>
        <w:t>；表格最好不要跨页</w:t>
      </w:r>
      <w:r w:rsidRPr="00F85D7D">
        <w:rPr>
          <w:rFonts w:ascii="Times New Roman"/>
        </w:rPr>
        <w:t>。</w:t>
      </w:r>
    </w:p>
    <w:p w:rsidR="00090895" w:rsidRPr="00F85D7D" w:rsidRDefault="00090895" w:rsidP="004D15E2">
      <w:pPr>
        <w:rPr>
          <w:rFonts w:ascii="Times New Roman" w:hAnsi="Times New Roman"/>
        </w:rPr>
      </w:pPr>
    </w:p>
    <w:p w:rsidR="009D0F93" w:rsidRPr="00F85D7D" w:rsidRDefault="00090895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本节中，</w:t>
      </w:r>
      <w:r w:rsidR="009D0F93" w:rsidRPr="00F85D7D">
        <w:rPr>
          <w:rFonts w:ascii="Times New Roman"/>
        </w:rPr>
        <w:t>内容和原理不要</w:t>
      </w:r>
      <w:r w:rsidR="00CB0E92">
        <w:rPr>
          <w:rFonts w:ascii="Times New Roman" w:hint="eastAsia"/>
        </w:rPr>
        <w:t>原样</w:t>
      </w:r>
      <w:r w:rsidR="009D0F93" w:rsidRPr="00F85D7D">
        <w:rPr>
          <w:rFonts w:ascii="Times New Roman"/>
        </w:rPr>
        <w:t>复制课件的内容</w:t>
      </w:r>
      <w:r w:rsidR="000F24C1" w:rsidRPr="00F85D7D">
        <w:rPr>
          <w:rFonts w:ascii="Times New Roman"/>
        </w:rPr>
        <w:t>。</w:t>
      </w:r>
    </w:p>
    <w:p w:rsidR="00303F94" w:rsidRPr="00F85D7D" w:rsidRDefault="00A47721" w:rsidP="00A47721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三、主要仪器设备</w:t>
      </w:r>
    </w:p>
    <w:p w:rsidR="00A47721" w:rsidRPr="00F85D7D" w:rsidRDefault="00A47721" w:rsidP="00A47721">
      <w:pPr>
        <w:rPr>
          <w:rFonts w:ascii="Times New Roman" w:hAnsi="Times New Roman"/>
        </w:rPr>
      </w:pPr>
      <w:r w:rsidRPr="00F85D7D">
        <w:rPr>
          <w:rFonts w:ascii="Times New Roman"/>
        </w:rPr>
        <w:t>必须采用编号样式，</w:t>
      </w:r>
      <w:r w:rsidR="00C25862">
        <w:rPr>
          <w:rFonts w:ascii="Times New Roman" w:hint="eastAsia"/>
        </w:rPr>
        <w:t>设备的数量和单位应对齐。</w:t>
      </w:r>
      <w:r w:rsidRPr="00F85D7D">
        <w:rPr>
          <w:rFonts w:ascii="Times New Roman"/>
        </w:rPr>
        <w:t>示范如下：</w:t>
      </w:r>
    </w:p>
    <w:p w:rsidR="00A47721" w:rsidRPr="00F85D7D" w:rsidRDefault="00A47721" w:rsidP="00A47721">
      <w:pPr>
        <w:rPr>
          <w:rFonts w:ascii="Times New Roman" w:hAnsi="Times New Roman"/>
        </w:rPr>
      </w:pPr>
    </w:p>
    <w:p w:rsidR="00A47721" w:rsidRPr="00F85D7D" w:rsidRDefault="00A47721" w:rsidP="00A47721">
      <w:pPr>
        <w:numPr>
          <w:ilvl w:val="0"/>
          <w:numId w:val="1"/>
        </w:numPr>
        <w:rPr>
          <w:rFonts w:ascii="Times New Roman" w:hAnsi="Times New Roman"/>
        </w:rPr>
      </w:pPr>
      <w:r w:rsidRPr="00F85D7D">
        <w:rPr>
          <w:rFonts w:ascii="Times New Roman" w:hAnsi="Times New Roman"/>
        </w:rPr>
        <w:t>xx</w:t>
      </w:r>
      <w:r w:rsidRPr="00F85D7D">
        <w:rPr>
          <w:rFonts w:ascii="Times New Roman"/>
        </w:rPr>
        <w:t>开发板</w:t>
      </w:r>
      <w:r w:rsidR="00C25862">
        <w:rPr>
          <w:rFonts w:ascii="Times New Roman" w:hint="eastAsia"/>
        </w:rPr>
        <w:tab/>
      </w:r>
      <w:r w:rsidR="00C25862">
        <w:rPr>
          <w:rFonts w:ascii="Times New Roman" w:hint="eastAsia"/>
        </w:rPr>
        <w:tab/>
      </w:r>
      <w:r w:rsidR="00C25862">
        <w:rPr>
          <w:rFonts w:ascii="Times New Roman" w:hint="eastAsia"/>
        </w:rPr>
        <w:tab/>
        <w:t>1</w:t>
      </w:r>
      <w:r w:rsidR="00C25862">
        <w:rPr>
          <w:rFonts w:ascii="Times New Roman" w:hint="eastAsia"/>
        </w:rPr>
        <w:t>套</w:t>
      </w:r>
    </w:p>
    <w:p w:rsidR="00A47721" w:rsidRPr="00871590" w:rsidRDefault="00871590" w:rsidP="00A47721">
      <w:pPr>
        <w:numPr>
          <w:ilvl w:val="0"/>
          <w:numId w:val="1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xx</w:t>
      </w:r>
      <w:r>
        <w:rPr>
          <w:rFonts w:ascii="Times New Roman" w:hAnsi="Times New Roman" w:hint="eastAsia"/>
        </w:rPr>
        <w:t>配置</w:t>
      </w:r>
      <w:r w:rsidR="00A47721" w:rsidRPr="00F85D7D">
        <w:rPr>
          <w:rFonts w:ascii="Times New Roman" w:hAnsi="Times New Roman"/>
        </w:rPr>
        <w:t>PC</w:t>
      </w:r>
      <w:r w:rsidR="00A47721" w:rsidRPr="00F85D7D">
        <w:rPr>
          <w:rFonts w:ascii="Times New Roman"/>
        </w:rPr>
        <w:t>机</w:t>
      </w:r>
      <w:r w:rsidR="00C25862">
        <w:rPr>
          <w:rFonts w:ascii="Times New Roman" w:hint="eastAsia"/>
        </w:rPr>
        <w:tab/>
      </w:r>
      <w:r w:rsidR="00863E5B"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="00C25862">
        <w:rPr>
          <w:rFonts w:ascii="Times New Roman" w:hint="eastAsia"/>
        </w:rPr>
        <w:t>1</w:t>
      </w:r>
      <w:r w:rsidR="00C25862">
        <w:rPr>
          <w:rFonts w:ascii="Times New Roman" w:hint="eastAsia"/>
        </w:rPr>
        <w:t>台</w:t>
      </w:r>
    </w:p>
    <w:p w:rsidR="00871590" w:rsidRDefault="00871590" w:rsidP="00A47721">
      <w:pPr>
        <w:numPr>
          <w:ilvl w:val="0"/>
          <w:numId w:val="1"/>
        </w:num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ISE</w:t>
      </w:r>
      <w:r>
        <w:rPr>
          <w:rFonts w:ascii="Times New Roman" w:hAnsi="Times New Roman" w:hint="eastAsia"/>
        </w:rPr>
        <w:t xml:space="preserve">12.4 </w:t>
      </w:r>
      <w:r>
        <w:rPr>
          <w:rFonts w:ascii="Times New Roman" w:hAnsi="Times New Roman" w:hint="eastAsia"/>
        </w:rPr>
        <w:t>…</w:t>
      </w:r>
    </w:p>
    <w:p w:rsidR="00871590" w:rsidRPr="00F85D7D" w:rsidRDefault="00871590" w:rsidP="00A47721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……</w:t>
      </w:r>
    </w:p>
    <w:p w:rsidR="004D15E2" w:rsidRPr="00F85D7D" w:rsidRDefault="00A47721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四</w:t>
      </w:r>
      <w:r w:rsidR="004D15E2" w:rsidRPr="00F85D7D">
        <w:rPr>
          <w:rFonts w:ascii="Times New Roman"/>
        </w:rPr>
        <w:t>、</w:t>
      </w:r>
      <w:r w:rsidR="0091409E" w:rsidRPr="00F85D7D">
        <w:rPr>
          <w:rFonts w:ascii="Times New Roman"/>
        </w:rPr>
        <w:t>实验</w:t>
      </w:r>
      <w:r w:rsidR="0091409E">
        <w:rPr>
          <w:rFonts w:ascii="Times New Roman"/>
        </w:rPr>
        <w:t>实现</w:t>
      </w:r>
      <w:r w:rsidR="004D15E2" w:rsidRPr="00F85D7D">
        <w:rPr>
          <w:rFonts w:ascii="Times New Roman"/>
        </w:rPr>
        <w:t>方法</w:t>
      </w:r>
      <w:r w:rsidR="0091409E">
        <w:rPr>
          <w:rFonts w:ascii="Times New Roman"/>
        </w:rPr>
        <w:t>、</w:t>
      </w:r>
      <w:r w:rsidR="0091409E" w:rsidRPr="00F85D7D">
        <w:rPr>
          <w:rFonts w:ascii="Times New Roman"/>
        </w:rPr>
        <w:t>步骤</w:t>
      </w:r>
      <w:r w:rsidR="0091409E">
        <w:rPr>
          <w:rFonts w:ascii="Times New Roman"/>
        </w:rPr>
        <w:t>与调试</w:t>
      </w:r>
    </w:p>
    <w:p w:rsidR="0027141D" w:rsidRPr="005A6D1D" w:rsidRDefault="004263E8" w:rsidP="0027141D">
      <w:pPr>
        <w:ind w:firstLine="420"/>
        <w:rPr>
          <w:rFonts w:ascii="Times New Roman" w:hint="eastAsia"/>
          <w:color w:val="FF0000"/>
        </w:rPr>
      </w:pPr>
      <w:r w:rsidRPr="005A6D1D">
        <w:rPr>
          <w:rFonts w:ascii="Times New Roman"/>
          <w:color w:val="FF0000"/>
        </w:rPr>
        <w:t>本节重点介绍</w:t>
      </w:r>
      <w:r w:rsidR="009D0F93" w:rsidRPr="005A6D1D">
        <w:rPr>
          <w:rFonts w:ascii="Times New Roman"/>
          <w:color w:val="FF0000"/>
        </w:rPr>
        <w:t>实验的具体过程，包括：</w:t>
      </w:r>
      <w:r w:rsidR="0027141D" w:rsidRPr="005A6D1D">
        <w:rPr>
          <w:rFonts w:ascii="Times New Roman"/>
          <w:color w:val="FF0000"/>
        </w:rPr>
        <w:t>实现思路（技术路线）、</w:t>
      </w:r>
      <w:r w:rsidR="009D0F93" w:rsidRPr="005A6D1D">
        <w:rPr>
          <w:rFonts w:ascii="Times New Roman"/>
          <w:color w:val="FF0000"/>
        </w:rPr>
        <w:t>代码设计层次结构图及说明、源代码（包括注释）、</w:t>
      </w:r>
      <w:r w:rsidR="009D0F93" w:rsidRPr="005A6D1D">
        <w:rPr>
          <w:rFonts w:ascii="Times New Roman" w:hAnsi="Times New Roman"/>
          <w:color w:val="FF0000"/>
        </w:rPr>
        <w:t>PC</w:t>
      </w:r>
      <w:r w:rsidR="009D0F93" w:rsidRPr="005A6D1D">
        <w:rPr>
          <w:rFonts w:ascii="Times New Roman"/>
          <w:color w:val="FF0000"/>
        </w:rPr>
        <w:t>机上进行的关键步骤截图及说明、调试过程等，这部分的内容应当与实际操作过程和结果相符。</w:t>
      </w:r>
    </w:p>
    <w:p w:rsidR="005A6D1D" w:rsidRPr="005A6D1D" w:rsidRDefault="005A6D1D" w:rsidP="0027141D">
      <w:pPr>
        <w:ind w:firstLine="420"/>
        <w:rPr>
          <w:rFonts w:ascii="Times New Roman" w:hint="eastAsia"/>
          <w:color w:val="FF0000"/>
        </w:rPr>
      </w:pPr>
      <w:r w:rsidRPr="005A6D1D">
        <w:rPr>
          <w:rFonts w:ascii="Times New Roman" w:hint="eastAsia"/>
          <w:color w:val="FF0000"/>
        </w:rPr>
        <w:t>同时说明实现过程中的关键点和难点</w:t>
      </w:r>
    </w:p>
    <w:p w:rsidR="004D15E2" w:rsidRPr="00F85D7D" w:rsidRDefault="009D0F93" w:rsidP="0027141D">
      <w:pPr>
        <w:ind w:firstLine="420"/>
        <w:rPr>
          <w:rFonts w:ascii="Times New Roman" w:hAnsi="Times New Roman"/>
        </w:rPr>
      </w:pPr>
      <w:r w:rsidRPr="00F85D7D">
        <w:rPr>
          <w:rFonts w:ascii="Times New Roman"/>
        </w:rPr>
        <w:t>本节也可以再细分小节，要求同上。</w:t>
      </w:r>
    </w:p>
    <w:p w:rsidR="009D0F93" w:rsidRPr="00F85D7D" w:rsidRDefault="009D0F93" w:rsidP="004D15E2">
      <w:pPr>
        <w:rPr>
          <w:rFonts w:ascii="Times New Roman" w:hAnsi="Times New Roman"/>
        </w:rPr>
      </w:pPr>
    </w:p>
    <w:p w:rsidR="00FE30CA" w:rsidRDefault="002C1C5B" w:rsidP="004D15E2">
      <w:pPr>
        <w:rPr>
          <w:rFonts w:ascii="Times New Roman"/>
        </w:rPr>
      </w:pPr>
      <w:r w:rsidRPr="00F85D7D">
        <w:rPr>
          <w:rFonts w:ascii="Times New Roman"/>
        </w:rPr>
        <w:t>代码的格式要求：</w:t>
      </w:r>
      <w:r w:rsidR="00DE5EFE" w:rsidRPr="00F85D7D">
        <w:rPr>
          <w:rFonts w:ascii="Times New Roman"/>
        </w:rPr>
        <w:t>源代码应对齐（采用</w:t>
      </w:r>
      <w:r w:rsidR="00DE5EFE" w:rsidRPr="00F85D7D">
        <w:rPr>
          <w:rFonts w:ascii="Times New Roman" w:hAnsi="Times New Roman"/>
        </w:rPr>
        <w:t>tab</w:t>
      </w:r>
      <w:r w:rsidR="00DE5EFE" w:rsidRPr="00F85D7D">
        <w:rPr>
          <w:rFonts w:ascii="Times New Roman"/>
        </w:rPr>
        <w:t>键</w:t>
      </w:r>
      <w:r w:rsidR="005E2E54">
        <w:rPr>
          <w:rFonts w:ascii="Times New Roman" w:hint="eastAsia"/>
        </w:rPr>
        <w:t>、</w:t>
      </w:r>
      <w:r w:rsidR="00DE5EFE" w:rsidRPr="00F85D7D">
        <w:rPr>
          <w:rFonts w:ascii="Times New Roman"/>
        </w:rPr>
        <w:t>空格）。</w:t>
      </w:r>
      <w:r w:rsidRPr="00F85D7D">
        <w:rPr>
          <w:rFonts w:ascii="Times New Roman"/>
        </w:rPr>
        <w:t>代码字体选择</w:t>
      </w:r>
      <w:r w:rsidRPr="00F85D7D">
        <w:rPr>
          <w:rFonts w:ascii="Times New Roman" w:hAnsi="Times New Roman"/>
        </w:rPr>
        <w:t>courier/courier new</w:t>
      </w:r>
      <w:r w:rsidRPr="00F85D7D">
        <w:rPr>
          <w:rFonts w:ascii="Times New Roman"/>
        </w:rPr>
        <w:t>，字号</w:t>
      </w:r>
      <w:r w:rsidR="00247D4B" w:rsidRPr="00F85D7D">
        <w:rPr>
          <w:rFonts w:ascii="Times New Roman"/>
        </w:rPr>
        <w:t>：</w:t>
      </w:r>
      <w:r w:rsidR="00247D4B" w:rsidRPr="00F85D7D">
        <w:rPr>
          <w:rFonts w:ascii="Times New Roman" w:hAnsi="Times New Roman"/>
        </w:rPr>
        <w:t>10</w:t>
      </w:r>
      <w:r w:rsidR="00247D4B" w:rsidRPr="00F85D7D">
        <w:rPr>
          <w:rFonts w:ascii="Times New Roman"/>
        </w:rPr>
        <w:t>，行距：最小值、</w:t>
      </w:r>
      <w:smartTag w:uri="urn:schemas-microsoft-com:office:smarttags" w:element="chmetcnv">
        <w:smartTagPr>
          <w:attr w:name="UnitName" w:val="磅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247D4B" w:rsidRPr="00F85D7D">
          <w:rPr>
            <w:rFonts w:ascii="Times New Roman" w:hAnsi="Times New Roman"/>
          </w:rPr>
          <w:t>0</w:t>
        </w:r>
        <w:r w:rsidR="00247D4B" w:rsidRPr="00F85D7D">
          <w:rPr>
            <w:rFonts w:ascii="Times New Roman"/>
          </w:rPr>
          <w:t>磅</w:t>
        </w:r>
      </w:smartTag>
      <w:r w:rsidR="00247D4B" w:rsidRPr="00F85D7D">
        <w:rPr>
          <w:rFonts w:ascii="Times New Roman"/>
        </w:rPr>
        <w:t>。不需要源代码着色和行号。建议采用表格，</w:t>
      </w:r>
      <w:r w:rsidR="00247D4B" w:rsidRPr="00F85D7D">
        <w:rPr>
          <w:rFonts w:ascii="Times New Roman" w:hAnsi="Times New Roman"/>
        </w:rPr>
        <w:t>1</w:t>
      </w:r>
      <w:r w:rsidR="00247D4B" w:rsidRPr="00F85D7D">
        <w:rPr>
          <w:rFonts w:ascii="Times New Roman"/>
        </w:rPr>
        <w:t>行</w:t>
      </w:r>
      <w:r w:rsidR="00247D4B" w:rsidRPr="00F85D7D">
        <w:rPr>
          <w:rFonts w:ascii="Times New Roman" w:hAnsi="Times New Roman"/>
        </w:rPr>
        <w:t>1</w:t>
      </w:r>
      <w:r w:rsidR="001F6762">
        <w:rPr>
          <w:rFonts w:ascii="Times New Roman"/>
        </w:rPr>
        <w:t>列，表格边框设为无，并采用浅色底纹</w:t>
      </w:r>
      <w:r w:rsidR="00247D4B" w:rsidRPr="00F85D7D">
        <w:rPr>
          <w:rFonts w:ascii="Times New Roman"/>
        </w:rPr>
        <w:t>。</w:t>
      </w:r>
    </w:p>
    <w:p w:rsidR="005E2E54" w:rsidRPr="00F85D7D" w:rsidRDefault="005E2E54" w:rsidP="004D15E2">
      <w:pPr>
        <w:rPr>
          <w:rFonts w:ascii="Times New Roman" w:hAnsi="Times New Roman"/>
        </w:rPr>
      </w:pPr>
    </w:p>
    <w:p w:rsidR="002C1C5B" w:rsidRDefault="00FE30CA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特别注意：</w:t>
      </w:r>
      <w:r w:rsidRPr="002F57C3">
        <w:rPr>
          <w:rFonts w:ascii="Times New Roman"/>
          <w:color w:val="FF0000"/>
        </w:rPr>
        <w:t>源代码禁止采用图片格式</w:t>
      </w:r>
      <w:r w:rsidR="002F57C3">
        <w:rPr>
          <w:rFonts w:ascii="Times New Roman" w:hint="eastAsia"/>
          <w:color w:val="FF0000"/>
        </w:rPr>
        <w:t>（贴图）</w:t>
      </w:r>
      <w:r w:rsidRPr="002F57C3">
        <w:rPr>
          <w:rFonts w:ascii="Times New Roman"/>
          <w:color w:val="FF0000"/>
        </w:rPr>
        <w:t>！</w:t>
      </w:r>
      <w:r w:rsidR="002F57C3" w:rsidRPr="00F85D7D">
        <w:rPr>
          <w:rFonts w:ascii="Times New Roman" w:hAnsi="Times New Roman"/>
        </w:rPr>
        <w:t xml:space="preserve"> </w:t>
      </w:r>
    </w:p>
    <w:p w:rsidR="002F57C3" w:rsidRPr="00F85D7D" w:rsidRDefault="002F57C3" w:rsidP="004D15E2">
      <w:pPr>
        <w:rPr>
          <w:rFonts w:ascii="Times New Roman" w:hAnsi="Times New Roman"/>
        </w:rPr>
      </w:pPr>
    </w:p>
    <w:p w:rsidR="002C1C5B" w:rsidRPr="00F85D7D" w:rsidRDefault="002C1C5B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示范如下：</w:t>
      </w:r>
    </w:p>
    <w:p w:rsidR="002C1C5B" w:rsidRPr="00F85D7D" w:rsidRDefault="002C1C5B" w:rsidP="004D15E2">
      <w:pPr>
        <w:rPr>
          <w:rFonts w:ascii="Times New Roman" w:hAnsi="Times New Roman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8522"/>
      </w:tblGrid>
      <w:tr w:rsidR="00247D4B" w:rsidRPr="005E2E54">
        <w:tc>
          <w:tcPr>
            <w:tcW w:w="8522" w:type="dxa"/>
            <w:shd w:val="clear" w:color="auto" w:fill="D9D9D9"/>
          </w:tcPr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`timescale  1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/ 1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ps</w:t>
            </w:r>
            <w:proofErr w:type="spellEnd"/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module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glbl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parameter ROC_WIDTH = 100000;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parameter TOC_WIDTH = 0;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wire GSR;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wire GTS;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wire PRLD;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GSR_int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GTS_int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PRLD_int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//--------   JTAG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Globals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--------------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wire JTAG_TDO_GLBL;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wire JTAG_TCK_GLBL;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wire JTAG_TDI_GLBL;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wire JTAG_TMS_GLBL;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wire JTAG_TRST_GLBL;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JTAG_CAPTURE_GLBL;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JTAG_RESET_GLBL;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JTAG_SHIFT_GLBL;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JTAG_UPDATE_GLBL;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JTAG_SEL1_GLBL = 0;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JTAG_SEL2_GLBL = 0 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JTAG_SEL3_GLBL = 0;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JTAG_SEL4_GLBL = 0;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JTAG_USER_TDO1_GLBL = 1'bz;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JTAG_USER_TDO2_GLBL = 1'bz;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JTAG_USER_TDO3_GLBL = 1'bz;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JTAG_USER_TDO4_GLBL = 1'bz;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assign (weak1, weak0) GSR =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GSR_int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assign (weak1, weak0) GTS =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GTS_int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assign (weak1, weak0) PRLD = </w:t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PRLD_int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initial begin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GSR_int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= 1'b1;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PRLD_int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= 1'b1;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ab/>
              <w:t>#(ROC_WIDTH)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GSR_int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= 1'b0;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PRLD_int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= 1'b0;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initial begin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GTS_int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= 1'b1;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ab/>
              <w:t>#(TOC_WIDTH)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GTS_int</w:t>
            </w:r>
            <w:proofErr w:type="spellEnd"/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= 1'b0;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5E2E54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247D4B" w:rsidRPr="005E2E54" w:rsidRDefault="00247D4B" w:rsidP="00DE5EF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E2E54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2C1C5B" w:rsidRDefault="002C1C5B" w:rsidP="004D15E2">
      <w:pPr>
        <w:rPr>
          <w:rFonts w:ascii="Times New Roman" w:hAnsi="Times New Roman"/>
        </w:rPr>
      </w:pPr>
    </w:p>
    <w:p w:rsidR="001427E1" w:rsidRDefault="001427E1" w:rsidP="004D15E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8238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E1" w:rsidRPr="00F85D7D" w:rsidRDefault="001427E1" w:rsidP="004D15E2">
      <w:pPr>
        <w:rPr>
          <w:rFonts w:ascii="Times New Roman" w:hAnsi="Times New Roman"/>
        </w:rPr>
      </w:pPr>
    </w:p>
    <w:p w:rsidR="009D0F93" w:rsidRPr="00F85D7D" w:rsidRDefault="009D0F93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报告的第二、三、四部分是重点，请认真书写。</w:t>
      </w:r>
    </w:p>
    <w:p w:rsidR="009D0F93" w:rsidRPr="00F85D7D" w:rsidRDefault="009D0F93" w:rsidP="004D15E2">
      <w:pPr>
        <w:rPr>
          <w:rFonts w:ascii="Times New Roman" w:hAnsi="Times New Roman"/>
        </w:rPr>
      </w:pPr>
    </w:p>
    <w:p w:rsidR="004D15E2" w:rsidRPr="00F85D7D" w:rsidRDefault="00A47721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五</w:t>
      </w:r>
      <w:r w:rsidR="004D15E2" w:rsidRPr="00F85D7D">
        <w:rPr>
          <w:rFonts w:ascii="Times New Roman"/>
        </w:rPr>
        <w:t>、</w:t>
      </w:r>
      <w:r w:rsidR="00436DA4" w:rsidRPr="00F85D7D">
        <w:rPr>
          <w:rFonts w:ascii="Times New Roman"/>
        </w:rPr>
        <w:t>实验结果与分析</w:t>
      </w:r>
    </w:p>
    <w:p w:rsidR="000F24C1" w:rsidRDefault="000F24C1" w:rsidP="004D15E2">
      <w:pPr>
        <w:rPr>
          <w:rFonts w:ascii="Times New Roman"/>
        </w:rPr>
      </w:pPr>
      <w:r w:rsidRPr="00F85D7D">
        <w:rPr>
          <w:rFonts w:ascii="Times New Roman"/>
        </w:rPr>
        <w:t>这里</w:t>
      </w:r>
      <w:r w:rsidR="005E2E54">
        <w:rPr>
          <w:rFonts w:ascii="Times New Roman" w:hint="eastAsia"/>
        </w:rPr>
        <w:t>应</w:t>
      </w:r>
      <w:r w:rsidRPr="00F85D7D">
        <w:rPr>
          <w:rFonts w:ascii="Times New Roman"/>
        </w:rPr>
        <w:t>给出</w:t>
      </w:r>
      <w:r w:rsidR="005E2E54">
        <w:rPr>
          <w:rFonts w:ascii="Times New Roman" w:hint="eastAsia"/>
        </w:rPr>
        <w:t>详实的</w:t>
      </w:r>
      <w:r w:rsidRPr="00F85D7D">
        <w:rPr>
          <w:rFonts w:ascii="Times New Roman"/>
        </w:rPr>
        <w:t>实验结果。</w:t>
      </w:r>
    </w:p>
    <w:p w:rsidR="005E2E54" w:rsidRPr="00F85D7D" w:rsidRDefault="005E2E54" w:rsidP="004D15E2">
      <w:pPr>
        <w:rPr>
          <w:rFonts w:ascii="Times New Roman" w:hAnsi="Times New Roman"/>
        </w:rPr>
      </w:pPr>
    </w:p>
    <w:p w:rsidR="000F24C1" w:rsidRPr="00F85D7D" w:rsidRDefault="000F24C1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分析应有条理，要求采用</w:t>
      </w:r>
      <w:r w:rsidR="005E2E54">
        <w:rPr>
          <w:rFonts w:ascii="Times New Roman" w:hint="eastAsia"/>
        </w:rPr>
        <w:t>规范的</w:t>
      </w:r>
      <w:r w:rsidRPr="00F85D7D">
        <w:rPr>
          <w:rFonts w:ascii="Times New Roman"/>
        </w:rPr>
        <w:t>书面语。</w:t>
      </w:r>
    </w:p>
    <w:p w:rsidR="004D15E2" w:rsidRPr="00F85D7D" w:rsidRDefault="00A47721" w:rsidP="00436DA4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六</w:t>
      </w:r>
      <w:r w:rsidR="004D15E2" w:rsidRPr="00F85D7D">
        <w:rPr>
          <w:rFonts w:ascii="Times New Roman"/>
        </w:rPr>
        <w:t>、讨论、心得</w:t>
      </w:r>
    </w:p>
    <w:p w:rsidR="00303F94" w:rsidRPr="00F85D7D" w:rsidRDefault="00303F94" w:rsidP="004D15E2">
      <w:pPr>
        <w:rPr>
          <w:rFonts w:ascii="Times New Roman" w:hAnsi="Times New Roman"/>
        </w:rPr>
      </w:pPr>
      <w:r w:rsidRPr="00F85D7D">
        <w:rPr>
          <w:rFonts w:ascii="Times New Roman"/>
        </w:rPr>
        <w:t>简要地叙述一下实验过程中的感受，以及其他的问题描述和自己的感想。</w:t>
      </w:r>
    </w:p>
    <w:sectPr w:rsidR="00303F94" w:rsidRPr="00F85D7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CA4" w:rsidRDefault="00E74CA4" w:rsidP="00A47721">
      <w:r>
        <w:separator/>
      </w:r>
    </w:p>
  </w:endnote>
  <w:endnote w:type="continuationSeparator" w:id="0">
    <w:p w:rsidR="00E74CA4" w:rsidRDefault="00E74CA4" w:rsidP="00A4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2D6" w:rsidRPr="00EC377F" w:rsidRDefault="005A673A" w:rsidP="005A673A">
    <w:pPr>
      <w:pStyle w:val="a7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="00C362D6" w:rsidRPr="00EC377F">
      <w:rPr>
        <w:rFonts w:ascii="Times New Roman" w:hAnsi="Times New Roman"/>
      </w:rPr>
      <w:fldChar w:fldCharType="begin"/>
    </w:r>
    <w:r w:rsidR="00C362D6" w:rsidRPr="00EC377F">
      <w:rPr>
        <w:rFonts w:ascii="Times New Roman" w:hAnsi="Times New Roman"/>
      </w:rPr>
      <w:instrText xml:space="preserve"> PAGE  \* Arabic  \* MERGEFORMAT </w:instrText>
    </w:r>
    <w:r w:rsidR="00C362D6" w:rsidRPr="00EC377F">
      <w:rPr>
        <w:rFonts w:ascii="Times New Roman" w:hAnsi="Times New Roman"/>
      </w:rPr>
      <w:fldChar w:fldCharType="separate"/>
    </w:r>
    <w:r w:rsidR="00952C44">
      <w:rPr>
        <w:rFonts w:ascii="Times New Roman" w:hAnsi="Times New Roman"/>
        <w:noProof/>
      </w:rPr>
      <w:t>2</w:t>
    </w:r>
    <w:r w:rsidR="00C362D6"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r w:rsidR="00E74CA4">
      <w:fldChar w:fldCharType="begin"/>
    </w:r>
    <w:r w:rsidR="00E74CA4">
      <w:instrText xml:space="preserve"> NUMPAGES   \* MERGEFORMAT </w:instrText>
    </w:r>
    <w:r w:rsidR="00E74CA4">
      <w:fldChar w:fldCharType="separate"/>
    </w:r>
    <w:r w:rsidR="00952C44" w:rsidRPr="00952C44">
      <w:rPr>
        <w:rFonts w:ascii="Times New Roman" w:hAnsi="Times New Roman"/>
        <w:noProof/>
      </w:rPr>
      <w:t>5</w:t>
    </w:r>
    <w:r w:rsidR="00E74CA4">
      <w:rPr>
        <w:rFonts w:ascii="Times New Roman" w:hAnsi="Times New Roman"/>
        <w:noProof/>
      </w:rPr>
      <w:fldChar w:fldCharType="end"/>
    </w:r>
    <w:r w:rsidRPr="00EC377F">
      <w:rPr>
        <w:rFonts w:ascii="Times New Roma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CA4" w:rsidRDefault="00E74CA4" w:rsidP="00A47721">
      <w:r>
        <w:separator/>
      </w:r>
    </w:p>
  </w:footnote>
  <w:footnote w:type="continuationSeparator" w:id="0">
    <w:p w:rsidR="00E74CA4" w:rsidRDefault="00E74CA4" w:rsidP="00A47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B25AC"/>
    <w:multiLevelType w:val="hybridMultilevel"/>
    <w:tmpl w:val="D09C9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50A2"/>
    <w:rsid w:val="00090895"/>
    <w:rsid w:val="000F24C1"/>
    <w:rsid w:val="001427E1"/>
    <w:rsid w:val="00152FE8"/>
    <w:rsid w:val="001B3654"/>
    <w:rsid w:val="001F6762"/>
    <w:rsid w:val="00247D4B"/>
    <w:rsid w:val="0027141D"/>
    <w:rsid w:val="002C1C5B"/>
    <w:rsid w:val="002F57C3"/>
    <w:rsid w:val="00303F94"/>
    <w:rsid w:val="00346052"/>
    <w:rsid w:val="00386961"/>
    <w:rsid w:val="003A0FDB"/>
    <w:rsid w:val="003E2C45"/>
    <w:rsid w:val="00413674"/>
    <w:rsid w:val="004263E8"/>
    <w:rsid w:val="00436DA4"/>
    <w:rsid w:val="004B1D9B"/>
    <w:rsid w:val="004D15E2"/>
    <w:rsid w:val="0052796F"/>
    <w:rsid w:val="0056141F"/>
    <w:rsid w:val="005A673A"/>
    <w:rsid w:val="005A6D1D"/>
    <w:rsid w:val="005C6933"/>
    <w:rsid w:val="005E2E54"/>
    <w:rsid w:val="00611D37"/>
    <w:rsid w:val="00690B67"/>
    <w:rsid w:val="006B7609"/>
    <w:rsid w:val="007150A2"/>
    <w:rsid w:val="007173DD"/>
    <w:rsid w:val="00791E7C"/>
    <w:rsid w:val="00806567"/>
    <w:rsid w:val="00863E5B"/>
    <w:rsid w:val="00871590"/>
    <w:rsid w:val="008727F1"/>
    <w:rsid w:val="0091409E"/>
    <w:rsid w:val="00952C44"/>
    <w:rsid w:val="00967ED0"/>
    <w:rsid w:val="009D0F93"/>
    <w:rsid w:val="009F2902"/>
    <w:rsid w:val="00A12A50"/>
    <w:rsid w:val="00A45928"/>
    <w:rsid w:val="00A47721"/>
    <w:rsid w:val="00A6301A"/>
    <w:rsid w:val="00A762DA"/>
    <w:rsid w:val="00A975FB"/>
    <w:rsid w:val="00AF4476"/>
    <w:rsid w:val="00B36355"/>
    <w:rsid w:val="00BE32D4"/>
    <w:rsid w:val="00C25862"/>
    <w:rsid w:val="00C312F9"/>
    <w:rsid w:val="00C362D6"/>
    <w:rsid w:val="00C466EF"/>
    <w:rsid w:val="00CB0E92"/>
    <w:rsid w:val="00CF222E"/>
    <w:rsid w:val="00D152E4"/>
    <w:rsid w:val="00D324BE"/>
    <w:rsid w:val="00D51099"/>
    <w:rsid w:val="00DE5EFE"/>
    <w:rsid w:val="00DE79CE"/>
    <w:rsid w:val="00DF4D29"/>
    <w:rsid w:val="00E13ED4"/>
    <w:rsid w:val="00E74CA4"/>
    <w:rsid w:val="00EA5E44"/>
    <w:rsid w:val="00EA6A52"/>
    <w:rsid w:val="00EC377F"/>
    <w:rsid w:val="00F47961"/>
    <w:rsid w:val="00F85D7D"/>
    <w:rsid w:val="00FD4D94"/>
    <w:rsid w:val="00F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06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D0F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D0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656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065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4D15E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D15E2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0F9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0F93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qFormat/>
    <w:rsid w:val="00DF4D29"/>
    <w:rPr>
      <w:rFonts w:ascii="Times New Roman" w:hAnsi="Times New Roman"/>
      <w:sz w:val="20"/>
      <w:szCs w:val="20"/>
    </w:rPr>
  </w:style>
  <w:style w:type="table" w:styleId="-1">
    <w:name w:val="Light Shading Accent 1"/>
    <w:basedOn w:val="a1"/>
    <w:uiPriority w:val="60"/>
    <w:rsid w:val="0009089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6">
    <w:name w:val="header"/>
    <w:basedOn w:val="a"/>
    <w:link w:val="Char0"/>
    <w:uiPriority w:val="99"/>
    <w:unhideWhenUsed/>
    <w:rsid w:val="00A4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772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7721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24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24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SQS-X220\&#25945;&#23398;&#35838;&#31243;\&#35745;&#31639;&#26426;&#32452;&#25104;\12_&#26149;&#22799;\&#23454;&#39564;\&#25253;&#21578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8285F-BBDF-45CD-9F1D-E72B975B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报告模板.dot</Template>
  <TotalTime>63</TotalTime>
  <Pages>5</Pages>
  <Words>348</Words>
  <Characters>1985</Characters>
  <Application>Microsoft Office Word</Application>
  <DocSecurity>0</DocSecurity>
  <Lines>16</Lines>
  <Paragraphs>4</Paragraphs>
  <ScaleCrop>false</ScaleCrop>
  <Company>浙江大学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zj_sqs</dc:creator>
  <cp:lastModifiedBy>zjsqs</cp:lastModifiedBy>
  <cp:revision>15</cp:revision>
  <cp:lastPrinted>1900-12-31T16:00:00Z</cp:lastPrinted>
  <dcterms:created xsi:type="dcterms:W3CDTF">2012-05-15T07:08:00Z</dcterms:created>
  <dcterms:modified xsi:type="dcterms:W3CDTF">2014-01-09T03:52:00Z</dcterms:modified>
</cp:coreProperties>
</file>